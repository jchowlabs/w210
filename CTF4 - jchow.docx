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3C2A9" w14:textId="68AC952F" w:rsidR="00FD76F0" w:rsidRDefault="00F241BC" w:rsidP="00F241BC">
      <w:pPr>
        <w:pStyle w:val="Title"/>
      </w:pPr>
      <w:r>
        <w:t xml:space="preserve">CTF </w:t>
      </w:r>
      <w: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>
        <w:instrText xml:space="preserve"> FORMTEXT </w:instrText>
      </w:r>
      <w:r>
        <w:fldChar w:fldCharType="separate"/>
      </w:r>
      <w:r w:rsidR="003E4E38">
        <w:t>4</w:t>
      </w:r>
      <w:r>
        <w:fldChar w:fldCharType="end"/>
      </w:r>
    </w:p>
    <w:p w14:paraId="5AC323BF" w14:textId="0594C2D1" w:rsidR="00F241BC" w:rsidRDefault="00F241BC" w:rsidP="00F241BC">
      <w:r>
        <w:t xml:space="preserve">Full Name: </w:t>
      </w:r>
      <w:r>
        <w:fldChar w:fldCharType="begin">
          <w:ffData>
            <w:name w:val=""/>
            <w:enabled/>
            <w:calcOnExit w:val="0"/>
            <w:textInput>
              <w:maxLength w:val="64"/>
            </w:textInput>
          </w:ffData>
        </w:fldChar>
      </w:r>
      <w:r>
        <w:instrText xml:space="preserve"> FORMTEXT </w:instrText>
      </w:r>
      <w:r>
        <w:fldChar w:fldCharType="separate"/>
      </w:r>
      <w:r w:rsidR="003E4E38">
        <w:rPr>
          <w:noProof/>
        </w:rPr>
        <w:t>Jason Chow</w:t>
      </w:r>
      <w:r>
        <w:fldChar w:fldCharType="end"/>
      </w:r>
    </w:p>
    <w:p w14:paraId="1AB2C155" w14:textId="5599ADF9" w:rsidR="00F241BC" w:rsidRDefault="00F241BC" w:rsidP="00F241BC">
      <w:r>
        <w:t xml:space="preserve">Date: </w:t>
      </w:r>
      <w:r w:rsidR="00E61582">
        <w:fldChar w:fldCharType="begin">
          <w:ffData>
            <w:name w:val=""/>
            <w:enabled/>
            <w:calcOnExit w:val="0"/>
            <w:textInput>
              <w:type w:val="date"/>
              <w:format w:val="M/d/yyyy"/>
            </w:textInput>
          </w:ffData>
        </w:fldChar>
      </w:r>
      <w:r w:rsidR="00E61582">
        <w:instrText xml:space="preserve"> FORMTEXT </w:instrText>
      </w:r>
      <w:r w:rsidR="00E61582">
        <w:fldChar w:fldCharType="separate"/>
      </w:r>
      <w:r w:rsidR="003E4E38">
        <w:t>11/15/2022</w:t>
      </w:r>
      <w:r w:rsidR="00E61582">
        <w:fldChar w:fldCharType="end"/>
      </w:r>
    </w:p>
    <w:p w14:paraId="526E047C" w14:textId="77777777" w:rsidR="00E61582" w:rsidRDefault="00E61582" w:rsidP="00F241BC"/>
    <w:p w14:paraId="102AFCAA" w14:textId="73196FD3" w:rsidR="00F241BC" w:rsidRDefault="00F241BC" w:rsidP="00F241BC">
      <w:pPr>
        <w:pStyle w:val="Heading1"/>
      </w:pPr>
      <w:r>
        <w:t xml:space="preserve">Challenge Name: </w:t>
      </w:r>
      <w:r w:rsidR="00E61582">
        <w:fldChar w:fldCharType="begin">
          <w:ffData>
            <w:name w:val=""/>
            <w:enabled/>
            <w:calcOnExit w:val="0"/>
            <w:textInput>
              <w:maxLength w:val="64"/>
            </w:textInput>
          </w:ffData>
        </w:fldChar>
      </w:r>
      <w:r w:rsidR="00E61582">
        <w:instrText xml:space="preserve"> FORMTEXT </w:instrText>
      </w:r>
      <w:r w:rsidR="00E61582">
        <w:fldChar w:fldCharType="separate"/>
      </w:r>
      <w:r w:rsidR="003E4E38">
        <w:rPr>
          <w:noProof/>
        </w:rPr>
        <w:t>Old MacDonald Had a Farm</w:t>
      </w:r>
      <w:r w:rsidR="00E61582">
        <w:fldChar w:fldCharType="end"/>
      </w:r>
    </w:p>
    <w:p w14:paraId="025E7CC9" w14:textId="6C323690" w:rsidR="00382AF9" w:rsidRDefault="00E61582" w:rsidP="00F241BC">
      <w:pPr>
        <w:rPr>
          <w:noProof/>
        </w:rPr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instrText xml:space="preserve"> FORMTEXT </w:instrText>
      </w:r>
      <w:r>
        <w:fldChar w:fldCharType="separate"/>
      </w:r>
      <w:r w:rsidR="00382AF9">
        <w:rPr>
          <w:noProof/>
        </w:rPr>
        <w:t>A certificate</w:t>
      </w:r>
      <w:r w:rsidR="00CC20AA">
        <w:rPr>
          <w:noProof/>
        </w:rPr>
        <w:t xml:space="preserve"> (issued by a certificate authority) </w:t>
      </w:r>
      <w:r w:rsidR="00382AF9">
        <w:rPr>
          <w:noProof/>
        </w:rPr>
        <w:t xml:space="preserve">secures a domain (i.e. maximilianhils.com) and </w:t>
      </w:r>
      <w:r w:rsidR="00CC20AA">
        <w:rPr>
          <w:noProof/>
        </w:rPr>
        <w:t xml:space="preserve">relevant sub-domains (i.e. mics.maximilianhils.com) associated with the </w:t>
      </w:r>
      <w:r w:rsidR="00EC2F0F">
        <w:rPr>
          <w:noProof/>
        </w:rPr>
        <w:t>r</w:t>
      </w:r>
      <w:r w:rsidR="00CC20AA">
        <w:rPr>
          <w:noProof/>
        </w:rPr>
        <w:t xml:space="preserve">oot domain. While a wildcard (*) DNS record (i.e. *.maximilianhils.com) can be configured to handle </w:t>
      </w:r>
      <w:r w:rsidR="00700AF0">
        <w:rPr>
          <w:noProof/>
        </w:rPr>
        <w:t xml:space="preserve">N-number of </w:t>
      </w:r>
      <w:r w:rsidR="00CC20AA">
        <w:rPr>
          <w:noProof/>
        </w:rPr>
        <w:t>sub-domain</w:t>
      </w:r>
      <w:r w:rsidR="00700AF0">
        <w:rPr>
          <w:noProof/>
        </w:rPr>
        <w:t>,</w:t>
      </w:r>
      <w:r w:rsidR="00CC20AA">
        <w:rPr>
          <w:noProof/>
        </w:rPr>
        <w:t xml:space="preserve"> known sub-domain are </w:t>
      </w:r>
      <w:r w:rsidR="00700AF0">
        <w:rPr>
          <w:noProof/>
        </w:rPr>
        <w:t>added to</w:t>
      </w:r>
      <w:r w:rsidR="00CC20AA">
        <w:rPr>
          <w:noProof/>
        </w:rPr>
        <w:t xml:space="preserve"> the Subject Alternative Name (SAN) portion of the certificate. This ensures all root and sub-domains are protected under the same public key, but </w:t>
      </w:r>
      <w:r w:rsidR="00F35472">
        <w:rPr>
          <w:noProof/>
        </w:rPr>
        <w:t xml:space="preserve">will </w:t>
      </w:r>
      <w:r w:rsidR="00CC20AA">
        <w:rPr>
          <w:noProof/>
        </w:rPr>
        <w:t xml:space="preserve">also reveal </w:t>
      </w:r>
      <w:r w:rsidR="00537AC1">
        <w:rPr>
          <w:noProof/>
        </w:rPr>
        <w:t xml:space="preserve">any </w:t>
      </w:r>
      <w:r w:rsidR="00CC20AA">
        <w:rPr>
          <w:noProof/>
        </w:rPr>
        <w:t xml:space="preserve">hidden sub-domains. </w:t>
      </w:r>
    </w:p>
    <w:p w14:paraId="2D818E7E" w14:textId="28884EE2" w:rsidR="00B432CF" w:rsidRDefault="00CC20AA" w:rsidP="00F241BC">
      <w:pPr>
        <w:rPr>
          <w:noProof/>
        </w:rPr>
      </w:pPr>
      <w:r>
        <w:rPr>
          <w:noProof/>
        </w:rPr>
        <w:t xml:space="preserve">To mount the attack, I visited </w:t>
      </w:r>
      <w:r w:rsidR="000766EB">
        <w:rPr>
          <w:noProof/>
        </w:rPr>
        <w:t>'</w:t>
      </w:r>
      <w:r>
        <w:rPr>
          <w:noProof/>
        </w:rPr>
        <w:t>mics.maximilianhils.com</w:t>
      </w:r>
      <w:r w:rsidR="000766EB">
        <w:rPr>
          <w:noProof/>
        </w:rPr>
        <w:t>'</w:t>
      </w:r>
      <w:r>
        <w:rPr>
          <w:noProof/>
        </w:rPr>
        <w:t xml:space="preserve"> in a browser, and viewed the sites certificate. The Subject Alternative Name (SAN) revealed </w:t>
      </w:r>
      <w:r w:rsidR="00EC2F0F">
        <w:rPr>
          <w:noProof/>
        </w:rPr>
        <w:t xml:space="preserve">a </w:t>
      </w:r>
      <w:r w:rsidR="005279D0">
        <w:rPr>
          <w:noProof/>
        </w:rPr>
        <w:t xml:space="preserve">new </w:t>
      </w:r>
      <w:r w:rsidR="00EC2F0F">
        <w:rPr>
          <w:noProof/>
        </w:rPr>
        <w:t xml:space="preserve">sub-domain: </w:t>
      </w:r>
      <w:r w:rsidR="000766EB">
        <w:rPr>
          <w:noProof/>
        </w:rPr>
        <w:t>'</w:t>
      </w:r>
      <w:r w:rsidR="00EC2F0F">
        <w:rPr>
          <w:noProof/>
        </w:rPr>
        <w:t>moo.mics.maximilianhils.com</w:t>
      </w:r>
      <w:r w:rsidR="000766EB">
        <w:rPr>
          <w:noProof/>
        </w:rPr>
        <w:t>'</w:t>
      </w:r>
      <w:r w:rsidR="00BE328C">
        <w:rPr>
          <w:noProof/>
        </w:rPr>
        <w:t xml:space="preserve"> (see Figure 1).</w:t>
      </w:r>
      <w:r w:rsidR="00EC2F0F">
        <w:rPr>
          <w:noProof/>
        </w:rPr>
        <w:t xml:space="preserve"> When visiting the sub-domain, the page contained the flag. </w:t>
      </w:r>
    </w:p>
    <w:p w14:paraId="56A81EEA" w14:textId="6C1D092F" w:rsidR="00BE328C" w:rsidRDefault="00BE328C" w:rsidP="00F241BC">
      <w:pPr>
        <w:rPr>
          <w:noProof/>
        </w:rPr>
      </w:pPr>
      <w:r>
        <w:rPr>
          <w:noProof/>
        </w:rPr>
        <w:t>Figure 1: Certificate showing Subject Alternative Name (SAN)</w:t>
      </w:r>
    </w:p>
    <w:p w14:paraId="7EB27C8B" w14:textId="2598EE93" w:rsidR="00F241BC" w:rsidRPr="00F241BC" w:rsidRDefault="003E4E38" w:rsidP="00F241BC">
      <w:r>
        <w:t xml:space="preserve">  </w:t>
      </w:r>
      <w:r>
        <w:rPr>
          <w:noProof/>
        </w:rPr>
        <w:drawing>
          <wp:inline distT="0" distB="0" distL="0" distR="0" wp14:anchorId="770541A9" wp14:editId="08793F41">
            <wp:extent cx="3772092" cy="32188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331" cy="327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582">
        <w:fldChar w:fldCharType="end"/>
      </w:r>
      <w:bookmarkEnd w:id="0"/>
    </w:p>
    <w:p w14:paraId="3980E7E8" w14:textId="30C39394" w:rsidR="00E61582" w:rsidRDefault="00E61582" w:rsidP="00E61582">
      <w:pPr>
        <w:pStyle w:val="Heading1"/>
      </w:pPr>
      <w:r>
        <w:lastRenderedPageBreak/>
        <w:t xml:space="preserve">Challenge Name: </w:t>
      </w:r>
      <w:r>
        <w:fldChar w:fldCharType="begin">
          <w:ffData>
            <w:name w:val=""/>
            <w:enabled/>
            <w:calcOnExit w:val="0"/>
            <w:textInput>
              <w:maxLength w:val="64"/>
            </w:textInput>
          </w:ffData>
        </w:fldChar>
      </w:r>
      <w:r>
        <w:instrText xml:space="preserve"> FORMTEXT </w:instrText>
      </w:r>
      <w:r>
        <w:fldChar w:fldCharType="separate"/>
      </w:r>
      <w:r w:rsidR="003E4E38">
        <w:rPr>
          <w:noProof/>
        </w:rPr>
        <w:t>There is no such thing as a free flag</w:t>
      </w:r>
      <w:r>
        <w:fldChar w:fldCharType="end"/>
      </w:r>
    </w:p>
    <w:p w14:paraId="75F96856" w14:textId="188576CD" w:rsidR="00EA7F0B" w:rsidRDefault="00E61582" w:rsidP="00E61582"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 w:rsidR="00EA7F0B">
        <w:t xml:space="preserve">Firewall rules control </w:t>
      </w:r>
      <w:r w:rsidR="00BE328C">
        <w:t>traffic</w:t>
      </w:r>
      <w:r w:rsidR="00EA7F0B">
        <w:t xml:space="preserve"> in and out of a network, and frequently use IP address, MAC address and port numbers as part of their </w:t>
      </w:r>
      <w:proofErr w:type="gramStart"/>
      <w:r w:rsidR="00EA7F0B">
        <w:t>decision making</w:t>
      </w:r>
      <w:proofErr w:type="gramEnd"/>
      <w:r w:rsidR="00EA7F0B">
        <w:t xml:space="preserve"> criteria.</w:t>
      </w:r>
      <w:r w:rsidR="005279D0">
        <w:t xml:space="preserve"> Firewalls typically have multiple rules configured</w:t>
      </w:r>
      <w:r w:rsidR="00D00721">
        <w:t xml:space="preserve"> (</w:t>
      </w:r>
      <w:proofErr w:type="gramStart"/>
      <w:r w:rsidR="00D00721">
        <w:t>i.e.</w:t>
      </w:r>
      <w:proofErr w:type="gramEnd"/>
      <w:r w:rsidR="00D00721">
        <w:t xml:space="preserve"> there are 9 rules </w:t>
      </w:r>
      <w:r w:rsidR="004A51BA">
        <w:t>in the challenge</w:t>
      </w:r>
      <w:r w:rsidR="00D00721">
        <w:t>)</w:t>
      </w:r>
      <w:r w:rsidR="005279D0">
        <w:t xml:space="preserve">, which </w:t>
      </w:r>
      <w:r w:rsidR="00A22013">
        <w:t xml:space="preserve">can introduce vulnerabilities due to missing rules or mis-configurations. </w:t>
      </w:r>
    </w:p>
    <w:p w14:paraId="3703276C" w14:textId="0CCE5B89" w:rsidR="003E4E38" w:rsidRDefault="0013162D" w:rsidP="00E61582">
      <w:r>
        <w:t xml:space="preserve">To mount the attack, I first inspected the firewall rules focusing on </w:t>
      </w:r>
      <w:proofErr w:type="spellStart"/>
      <w:r w:rsidR="00BE5B12">
        <w:t>exploittable</w:t>
      </w:r>
      <w:proofErr w:type="spellEnd"/>
      <w:r w:rsidR="00BE5B12">
        <w:t xml:space="preserve"> 'ACCEPT' rules and mis-configured 'REJECT' rules. </w:t>
      </w:r>
      <w:r w:rsidR="00F00FE3">
        <w:t>Rule 1: a</w:t>
      </w:r>
      <w:r w:rsidR="00706260">
        <w:t>ll UDP connections are rejected (not a problem given a TCP connection needs to be established)</w:t>
      </w:r>
      <w:r w:rsidR="00F00FE3">
        <w:t xml:space="preserve">. Rule 2: </w:t>
      </w:r>
      <w:r w:rsidR="00706260">
        <w:t xml:space="preserve">all ICMP connections are accepted (not useful given ICMP is used for troubleshooting and does not return data - </w:t>
      </w:r>
      <w:proofErr w:type="gramStart"/>
      <w:r w:rsidR="00706260">
        <w:t>i.e.</w:t>
      </w:r>
      <w:proofErr w:type="gramEnd"/>
      <w:r w:rsidR="00706260">
        <w:t xml:space="preserve"> web-page). </w:t>
      </w:r>
      <w:r w:rsidR="00F00FE3">
        <w:t xml:space="preserve">Rule 3: </w:t>
      </w:r>
      <w:r w:rsidR="00706260">
        <w:t xml:space="preserve">all connections </w:t>
      </w:r>
      <w:r w:rsidR="00F00FE3">
        <w:t xml:space="preserve">accepted </w:t>
      </w:r>
      <w:r w:rsidR="00706260">
        <w:t xml:space="preserve">from </w:t>
      </w:r>
      <w:r w:rsidR="00F00FE3">
        <w:t xml:space="preserve">a device with pre-defined </w:t>
      </w:r>
      <w:r w:rsidR="00706260">
        <w:t xml:space="preserve">MAC address (not useful as </w:t>
      </w:r>
      <w:r w:rsidR="00F00FE3">
        <w:t>web request headers do not include MAC address). Rule 4:</w:t>
      </w:r>
      <w:r w:rsidR="00706260">
        <w:t xml:space="preserve"> </w:t>
      </w:r>
      <w:r w:rsidR="00F00FE3">
        <w:t xml:space="preserve">all connections accepted from </w:t>
      </w:r>
      <w:r w:rsidR="006C3801">
        <w:t>192.168.1.42</w:t>
      </w:r>
      <w:r w:rsidR="00706260">
        <w:t xml:space="preserve"> (not </w:t>
      </w:r>
      <w:r w:rsidR="004D1D5C">
        <w:t>possible since the address is reserved for home internal networks</w:t>
      </w:r>
      <w:r w:rsidR="00706260">
        <w:t xml:space="preserve">). </w:t>
      </w:r>
      <w:r w:rsidR="004D1D5C">
        <w:t xml:space="preserve">Rule 5: all connections accepted but to a destination server with address 192.168.1.42 (also not feasible). Rule 6: accepts all connections for logs (not applicable) while Rule 7: accepts all connections with destination port 8000 (also not applicable). Rule 8: rejects all connections with ports in range 1024 - 65535. </w:t>
      </w:r>
      <w:r w:rsidR="00BE328C">
        <w:t xml:space="preserve">The reject rule does not account for ports below 1024, which can be manually specified using a </w:t>
      </w:r>
      <w:r w:rsidR="009041A3">
        <w:t>"</w:t>
      </w:r>
      <w:r w:rsidR="00BE328C">
        <w:t>curl --local-port</w:t>
      </w:r>
      <w:r w:rsidR="009041A3">
        <w:t>"</w:t>
      </w:r>
      <w:r w:rsidR="00BE328C">
        <w:t xml:space="preserve"> command. </w:t>
      </w:r>
      <w:r w:rsidR="00BE038B">
        <w:t>Thus, to retrieve the flag, I ran the following command</w:t>
      </w:r>
      <w:r w:rsidR="00F37D94">
        <w:t xml:space="preserve"> (</w:t>
      </w:r>
      <w:r w:rsidR="00182BB9">
        <w:t>choose port 1 as a valid port below 1024</w:t>
      </w:r>
      <w:r w:rsidR="0025665E">
        <w:t>)</w:t>
      </w:r>
      <w:r w:rsidR="00BE038B">
        <w:t xml:space="preserve">: </w:t>
      </w:r>
      <w:r w:rsidR="00BE328C">
        <w:t>"</w:t>
      </w:r>
      <w:r w:rsidR="003E4E38">
        <w:t>curl --local-port 1 http://w210.network:8101/flag.txt</w:t>
      </w:r>
      <w:r w:rsidR="00BE328C">
        <w:t>" (see Figure 1).</w:t>
      </w:r>
    </w:p>
    <w:p w14:paraId="3CE7522F" w14:textId="66A4A82C" w:rsidR="00BE328C" w:rsidRDefault="00BE328C" w:rsidP="00E61582">
      <w:pPr>
        <w:rPr>
          <w:noProof/>
        </w:rPr>
      </w:pPr>
      <w:r>
        <w:t xml:space="preserve">Figure 1: Curl command using --local-port </w:t>
      </w:r>
    </w:p>
    <w:p w14:paraId="35FB8B71" w14:textId="77777777" w:rsidR="0054203E" w:rsidRDefault="003E4E38" w:rsidP="00E61582">
      <w:pPr>
        <w:rPr>
          <w:noProof/>
        </w:rPr>
      </w:pPr>
      <w:r>
        <w:rPr>
          <w:noProof/>
        </w:rPr>
        <w:drawing>
          <wp:inline distT="0" distB="0" distL="0" distR="0" wp14:anchorId="7F485F82" wp14:editId="6AFDF900">
            <wp:extent cx="5739784" cy="100919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158" cy="102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9D91527" w14:textId="77777777" w:rsidR="0054203E" w:rsidRDefault="0054203E" w:rsidP="00E61582">
      <w:pPr>
        <w:rPr>
          <w:noProof/>
        </w:rPr>
      </w:pPr>
    </w:p>
    <w:p w14:paraId="01AF2B7B" w14:textId="77777777" w:rsidR="0054203E" w:rsidRDefault="0054203E" w:rsidP="00E61582">
      <w:pPr>
        <w:rPr>
          <w:noProof/>
        </w:rPr>
      </w:pPr>
    </w:p>
    <w:p w14:paraId="4EECB11C" w14:textId="77777777" w:rsidR="0054203E" w:rsidRDefault="0054203E" w:rsidP="00E61582">
      <w:pPr>
        <w:rPr>
          <w:noProof/>
        </w:rPr>
      </w:pPr>
    </w:p>
    <w:p w14:paraId="40AF758D" w14:textId="77777777" w:rsidR="0054203E" w:rsidRDefault="0054203E" w:rsidP="00E61582">
      <w:pPr>
        <w:rPr>
          <w:noProof/>
        </w:rPr>
      </w:pPr>
    </w:p>
    <w:p w14:paraId="1F490970" w14:textId="77777777" w:rsidR="0054203E" w:rsidRDefault="0054203E" w:rsidP="00E61582">
      <w:pPr>
        <w:rPr>
          <w:noProof/>
        </w:rPr>
      </w:pPr>
    </w:p>
    <w:p w14:paraId="07C6BE97" w14:textId="77777777" w:rsidR="0054203E" w:rsidRDefault="0054203E" w:rsidP="00E61582">
      <w:pPr>
        <w:rPr>
          <w:noProof/>
        </w:rPr>
      </w:pPr>
    </w:p>
    <w:p w14:paraId="214D7D95" w14:textId="4FFBBE77" w:rsidR="00E61582" w:rsidRPr="00F241BC" w:rsidRDefault="00E61582" w:rsidP="00E61582">
      <w:r>
        <w:fldChar w:fldCharType="end"/>
      </w:r>
    </w:p>
    <w:p w14:paraId="34D78FDA" w14:textId="2797F3F2" w:rsidR="00E61582" w:rsidRDefault="00E61582" w:rsidP="00E61582">
      <w:pPr>
        <w:pStyle w:val="Heading1"/>
      </w:pPr>
      <w:r>
        <w:lastRenderedPageBreak/>
        <w:t xml:space="preserve">Challenge Name: </w:t>
      </w:r>
      <w:r>
        <w:fldChar w:fldCharType="begin">
          <w:ffData>
            <w:name w:val=""/>
            <w:enabled/>
            <w:calcOnExit w:val="0"/>
            <w:textInput>
              <w:maxLength w:val="64"/>
            </w:textInput>
          </w:ffData>
        </w:fldChar>
      </w:r>
      <w:r>
        <w:instrText xml:space="preserve"> FORMTEXT </w:instrText>
      </w:r>
      <w:r>
        <w:fldChar w:fldCharType="separate"/>
      </w:r>
      <w:r w:rsidR="003E4E38">
        <w:rPr>
          <w:noProof/>
        </w:rPr>
        <w:t>Rigged</w:t>
      </w:r>
      <w:r>
        <w:fldChar w:fldCharType="end"/>
      </w:r>
    </w:p>
    <w:p w14:paraId="506297D2" w14:textId="58724F65" w:rsidR="00B3155B" w:rsidRDefault="00E61582" w:rsidP="009B7DF4">
      <w:pPr>
        <w:rPr>
          <w:noProof/>
        </w:rPr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 w:rsidR="00FC618A">
        <w:t xml:space="preserve">The Rigged challenge exploits the voter authenticity mechanism, which utilizes the source IP address of a voter to ensure one vote per person. </w:t>
      </w:r>
      <w:r w:rsidR="00B3155B">
        <w:rPr>
          <w:noProof/>
        </w:rPr>
        <w:t xml:space="preserve">Unfortunately, </w:t>
      </w:r>
      <w:r w:rsidR="00B34AE6">
        <w:rPr>
          <w:noProof/>
        </w:rPr>
        <w:t xml:space="preserve">source IP addresses can be spoofed, thus enabling an attacker to cast multiple votes for a candidate (i.e. 500 votes for Jason) undetected. </w:t>
      </w:r>
    </w:p>
    <w:p w14:paraId="5B367603" w14:textId="55AB9B43" w:rsidR="00A834E1" w:rsidRDefault="00B3155B" w:rsidP="00E61582">
      <w:pPr>
        <w:rPr>
          <w:noProof/>
        </w:rPr>
      </w:pPr>
      <w:r>
        <w:rPr>
          <w:noProof/>
        </w:rPr>
        <w:t>To mount the attack, I first used Burp to capture a request to the system</w:t>
      </w:r>
      <w:r w:rsidR="009B7DF4">
        <w:rPr>
          <w:noProof/>
        </w:rPr>
        <w:t xml:space="preserve">, which </w:t>
      </w:r>
      <w:r w:rsidR="00A834E1">
        <w:rPr>
          <w:noProof/>
        </w:rPr>
        <w:t xml:space="preserve">also </w:t>
      </w:r>
      <w:r w:rsidR="009B7DF4">
        <w:rPr>
          <w:noProof/>
        </w:rPr>
        <w:t xml:space="preserve">allowed me to inspect the </w:t>
      </w:r>
      <w:r w:rsidR="00A834E1">
        <w:rPr>
          <w:noProof/>
        </w:rPr>
        <w:t xml:space="preserve">contents of the </w:t>
      </w:r>
      <w:r w:rsidR="009B7DF4">
        <w:rPr>
          <w:noProof/>
        </w:rPr>
        <w:t xml:space="preserve">request header. </w:t>
      </w:r>
      <w:r w:rsidR="00A834E1">
        <w:rPr>
          <w:noProof/>
        </w:rPr>
        <w:t xml:space="preserve">To modify the source IP address of a request, I added the </w:t>
      </w:r>
      <w:r w:rsidR="009B7DF4">
        <w:rPr>
          <w:noProof/>
        </w:rPr>
        <w:t xml:space="preserve">"X-Forwarded-For" </w:t>
      </w:r>
      <w:r w:rsidR="00A834E1">
        <w:rPr>
          <w:noProof/>
        </w:rPr>
        <w:t xml:space="preserve">header parameter that would carry a randomly generated IPv4 address to the system. As 500 unique votes (IP addresses) are required to retrieve the flag, I wrote a Python script to generate 500 unique IP addresses, append the "X-Forwarded-For" header parameter with the unique IP address, then submit the request to the voting system (see Figure 1). </w:t>
      </w:r>
      <w:r w:rsidR="00CA3781">
        <w:rPr>
          <w:noProof/>
        </w:rPr>
        <w:t xml:space="preserve">Once the system received 500 votes, the flag was returned in the server's response. </w:t>
      </w:r>
    </w:p>
    <w:p w14:paraId="2A46C39D" w14:textId="25EDB51D" w:rsidR="00776CF1" w:rsidRDefault="00776CF1" w:rsidP="00E61582">
      <w:pPr>
        <w:rPr>
          <w:noProof/>
        </w:rPr>
      </w:pPr>
      <w:r>
        <w:rPr>
          <w:noProof/>
        </w:rPr>
        <w:t>Figure 1: Random IP Address Generation / "X-Forwaded-For" Script</w:t>
      </w:r>
    </w:p>
    <w:p w14:paraId="4BE38A1F" w14:textId="77777777" w:rsidR="0054203E" w:rsidRDefault="00887192" w:rsidP="00E61582">
      <w:pPr>
        <w:rPr>
          <w:noProof/>
        </w:rPr>
      </w:pPr>
      <w:r>
        <w:rPr>
          <w:noProof/>
        </w:rPr>
        <w:t xml:space="preserve"> </w:t>
      </w:r>
      <w:r w:rsidR="00462C43">
        <w:rPr>
          <w:noProof/>
        </w:rPr>
        <w:drawing>
          <wp:inline distT="0" distB="0" distL="0" distR="0" wp14:anchorId="429964BD" wp14:editId="47DC5467">
            <wp:extent cx="5703683" cy="201578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140" cy="202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1733842" w14:textId="77777777" w:rsidR="0054203E" w:rsidRDefault="0054203E" w:rsidP="00E61582">
      <w:pPr>
        <w:rPr>
          <w:noProof/>
        </w:rPr>
      </w:pPr>
    </w:p>
    <w:p w14:paraId="5B046A5C" w14:textId="77777777" w:rsidR="0054203E" w:rsidRDefault="0054203E" w:rsidP="00E61582">
      <w:pPr>
        <w:rPr>
          <w:noProof/>
        </w:rPr>
      </w:pPr>
    </w:p>
    <w:p w14:paraId="38BA757A" w14:textId="77777777" w:rsidR="0054203E" w:rsidRDefault="0054203E" w:rsidP="00E61582">
      <w:pPr>
        <w:rPr>
          <w:noProof/>
        </w:rPr>
      </w:pPr>
    </w:p>
    <w:p w14:paraId="0EF952D1" w14:textId="77777777" w:rsidR="0054203E" w:rsidRDefault="0054203E" w:rsidP="00E61582">
      <w:pPr>
        <w:rPr>
          <w:noProof/>
        </w:rPr>
      </w:pPr>
    </w:p>
    <w:p w14:paraId="03B63902" w14:textId="77777777" w:rsidR="0054203E" w:rsidRDefault="0054203E" w:rsidP="00E61582">
      <w:pPr>
        <w:rPr>
          <w:noProof/>
        </w:rPr>
      </w:pPr>
    </w:p>
    <w:p w14:paraId="565CD8E8" w14:textId="77777777" w:rsidR="0054203E" w:rsidRDefault="0054203E" w:rsidP="00E61582">
      <w:pPr>
        <w:rPr>
          <w:noProof/>
        </w:rPr>
      </w:pPr>
    </w:p>
    <w:p w14:paraId="0FE1B862" w14:textId="77777777" w:rsidR="0054203E" w:rsidRDefault="0054203E" w:rsidP="00E61582">
      <w:pPr>
        <w:rPr>
          <w:noProof/>
        </w:rPr>
      </w:pPr>
    </w:p>
    <w:p w14:paraId="6A75980C" w14:textId="77777777" w:rsidR="0054203E" w:rsidRDefault="0054203E" w:rsidP="00E61582">
      <w:pPr>
        <w:rPr>
          <w:noProof/>
        </w:rPr>
      </w:pPr>
    </w:p>
    <w:p w14:paraId="4CB6660D" w14:textId="3C56EEE8" w:rsidR="00E61582" w:rsidRPr="00F241BC" w:rsidRDefault="00E61582" w:rsidP="00E61582">
      <w:r>
        <w:fldChar w:fldCharType="end"/>
      </w:r>
    </w:p>
    <w:p w14:paraId="0C75E1FC" w14:textId="5ABABDD4" w:rsidR="00E61582" w:rsidRDefault="00E61582" w:rsidP="00E61582">
      <w:pPr>
        <w:pStyle w:val="Heading1"/>
      </w:pPr>
      <w:r>
        <w:lastRenderedPageBreak/>
        <w:t xml:space="preserve">Challenge Name: </w:t>
      </w:r>
      <w:r>
        <w:fldChar w:fldCharType="begin">
          <w:ffData>
            <w:name w:val=""/>
            <w:enabled/>
            <w:calcOnExit w:val="0"/>
            <w:textInput>
              <w:maxLength w:val="64"/>
            </w:textInput>
          </w:ffData>
        </w:fldChar>
      </w:r>
      <w:r>
        <w:instrText xml:space="preserve"> FORMTEXT </w:instrText>
      </w:r>
      <w:r>
        <w:fldChar w:fldCharType="separate"/>
      </w:r>
      <w:r w:rsidR="003E4E38">
        <w:rPr>
          <w:noProof/>
        </w:rPr>
        <w:t>PasswordDB</w:t>
      </w:r>
      <w:r>
        <w:fldChar w:fldCharType="end"/>
      </w:r>
    </w:p>
    <w:p w14:paraId="187AB41E" w14:textId="784B331B" w:rsidR="007F2B34" w:rsidRDefault="00E61582" w:rsidP="00E61582">
      <w:pPr>
        <w:rPr>
          <w:noProof/>
        </w:rPr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 w:rsidR="00EA036A">
        <w:rPr>
          <w:noProof/>
        </w:rPr>
        <w:t>The PasswordDB challenge exploits a vulnerability in the password verification logic, where</w:t>
      </w:r>
      <w:r w:rsidR="002429A9">
        <w:rPr>
          <w:noProof/>
        </w:rPr>
        <w:t xml:space="preserve"> </w:t>
      </w:r>
      <w:r w:rsidR="00462C43">
        <w:rPr>
          <w:noProof/>
        </w:rPr>
        <w:t xml:space="preserve">the </w:t>
      </w:r>
      <w:r w:rsidR="002429A9">
        <w:rPr>
          <w:noProof/>
        </w:rPr>
        <w:t>server</w:t>
      </w:r>
      <w:r w:rsidR="00462C43">
        <w:rPr>
          <w:noProof/>
        </w:rPr>
        <w:t>'s</w:t>
      </w:r>
      <w:r w:rsidR="002429A9">
        <w:rPr>
          <w:noProof/>
        </w:rPr>
        <w:t xml:space="preserve"> response time </w:t>
      </w:r>
      <w:r w:rsidR="00462C43">
        <w:rPr>
          <w:noProof/>
        </w:rPr>
        <w:t>c</w:t>
      </w:r>
      <w:r w:rsidR="00EA036A">
        <w:rPr>
          <w:noProof/>
        </w:rPr>
        <w:t xml:space="preserve">an be used </w:t>
      </w:r>
      <w:r w:rsidR="00462C43">
        <w:rPr>
          <w:noProof/>
        </w:rPr>
        <w:t xml:space="preserve">as "information exhaust" </w:t>
      </w:r>
      <w:r w:rsidR="00EA036A">
        <w:rPr>
          <w:noProof/>
        </w:rPr>
        <w:t>to mount a timing attack on the system.</w:t>
      </w:r>
      <w:r w:rsidR="00FC71A2">
        <w:rPr>
          <w:noProof/>
        </w:rPr>
        <w:t xml:space="preserve"> By design, the </w:t>
      </w:r>
      <w:r w:rsidR="002429A9">
        <w:rPr>
          <w:noProof/>
        </w:rPr>
        <w:t>system</w:t>
      </w:r>
      <w:r w:rsidR="00FC71A2">
        <w:rPr>
          <w:noProof/>
        </w:rPr>
        <w:t xml:space="preserve"> separates a 12</w:t>
      </w:r>
      <w:r w:rsidR="006621B0">
        <w:rPr>
          <w:noProof/>
        </w:rPr>
        <w:t>-</w:t>
      </w:r>
      <w:r w:rsidR="00FC71A2">
        <w:rPr>
          <w:noProof/>
        </w:rPr>
        <w:t>digit password into four</w:t>
      </w:r>
      <w:r w:rsidR="006621B0">
        <w:rPr>
          <w:noProof/>
        </w:rPr>
        <w:t xml:space="preserve"> </w:t>
      </w:r>
      <w:r w:rsidR="00462C43">
        <w:rPr>
          <w:noProof/>
        </w:rPr>
        <w:t xml:space="preserve">3-digit </w:t>
      </w:r>
      <w:r w:rsidR="00FC71A2">
        <w:rPr>
          <w:noProof/>
        </w:rPr>
        <w:t>chunks</w:t>
      </w:r>
      <w:r w:rsidR="00F814F2">
        <w:rPr>
          <w:noProof/>
        </w:rPr>
        <w:t>.</w:t>
      </w:r>
      <w:r w:rsidR="00E401DA">
        <w:rPr>
          <w:noProof/>
        </w:rPr>
        <w:t xml:space="preserve"> Each chunk is verified in sequential order, where validity of the first chunk is required before the next chunk is verified. </w:t>
      </w:r>
      <w:r w:rsidR="00462C43">
        <w:rPr>
          <w:noProof/>
        </w:rPr>
        <w:t>T</w:t>
      </w:r>
      <w:r w:rsidR="005E0042">
        <w:rPr>
          <w:noProof/>
        </w:rPr>
        <w:t>he design surfaces two vulnerabilities that enable the attack: (1)</w:t>
      </w:r>
      <w:r w:rsidR="00C63DE6">
        <w:rPr>
          <w:noProof/>
        </w:rPr>
        <w:t xml:space="preserve"> </w:t>
      </w:r>
      <w:r w:rsidR="0038218B">
        <w:rPr>
          <w:noProof/>
        </w:rPr>
        <w:t xml:space="preserve">Sharding reduces the password entropy from 10^12 to 10^3, </w:t>
      </w:r>
      <w:r w:rsidR="00432687">
        <w:rPr>
          <w:noProof/>
        </w:rPr>
        <w:t xml:space="preserve">which makes </w:t>
      </w:r>
      <w:r w:rsidR="0038218B">
        <w:rPr>
          <w:noProof/>
        </w:rPr>
        <w:t xml:space="preserve">the brute force attack vector possible. (2) </w:t>
      </w:r>
      <w:r w:rsidR="00432687">
        <w:rPr>
          <w:noProof/>
        </w:rPr>
        <w:t xml:space="preserve">The sequential verification logic returns </w:t>
      </w:r>
      <w:r w:rsidR="00462C43">
        <w:rPr>
          <w:noProof/>
        </w:rPr>
        <w:t xml:space="preserve">a shorter </w:t>
      </w:r>
      <w:r w:rsidR="005A0316">
        <w:rPr>
          <w:noProof/>
        </w:rPr>
        <w:t xml:space="preserve">server </w:t>
      </w:r>
      <w:r w:rsidR="00462C43">
        <w:rPr>
          <w:noProof/>
        </w:rPr>
        <w:t>response time for invalid chunks</w:t>
      </w:r>
      <w:r w:rsidR="00CD1798">
        <w:rPr>
          <w:noProof/>
        </w:rPr>
        <w:t>,</w:t>
      </w:r>
      <w:r w:rsidR="00462C43">
        <w:rPr>
          <w:noProof/>
        </w:rPr>
        <w:t xml:space="preserve"> and longer </w:t>
      </w:r>
      <w:r w:rsidR="005A0316">
        <w:rPr>
          <w:noProof/>
        </w:rPr>
        <w:t xml:space="preserve">server </w:t>
      </w:r>
      <w:r w:rsidR="00462C43">
        <w:rPr>
          <w:noProof/>
        </w:rPr>
        <w:t xml:space="preserve">response times for valid chunks. </w:t>
      </w:r>
    </w:p>
    <w:p w14:paraId="594EC83C" w14:textId="1668F4DB" w:rsidR="0054203E" w:rsidRDefault="00CD1798" w:rsidP="00E61582">
      <w:pPr>
        <w:rPr>
          <w:noProof/>
        </w:rPr>
      </w:pPr>
      <w:r>
        <w:rPr>
          <w:noProof/>
        </w:rPr>
        <w:t xml:space="preserve">To exploit the PasswordDB system, I </w:t>
      </w:r>
      <w:r w:rsidR="009B7DF4">
        <w:rPr>
          <w:noProof/>
        </w:rPr>
        <w:t>wrote</w:t>
      </w:r>
      <w:r>
        <w:rPr>
          <w:noProof/>
        </w:rPr>
        <w:t xml:space="preserve"> a brute force mechanism that submitted all combinations of a 3-digit chunk (i.e. 000-999) to the server, while recording the server's response times for each request. </w:t>
      </w:r>
      <w:r w:rsidR="0054383E">
        <w:rPr>
          <w:noProof/>
        </w:rPr>
        <w:t xml:space="preserve">The 3-digit chunk with the highest server response time (taken as an average over 25 iterations of the brute force mechanism) became the candidate </w:t>
      </w:r>
      <w:r w:rsidR="006669CF">
        <w:rPr>
          <w:noProof/>
        </w:rPr>
        <w:t xml:space="preserve">3-digit value for </w:t>
      </w:r>
      <w:r w:rsidR="0054383E">
        <w:rPr>
          <w:noProof/>
        </w:rPr>
        <w:t>chunk</w:t>
      </w:r>
      <w:r w:rsidR="006669CF">
        <w:rPr>
          <w:noProof/>
        </w:rPr>
        <w:t xml:space="preserve"> 1</w:t>
      </w:r>
      <w:r>
        <w:rPr>
          <w:noProof/>
        </w:rPr>
        <w:t xml:space="preserve">. The candidate chunk 1 value was used by the brute force mechanism to reveal chunk 2. Chunk 1 and chunk 2 were used to reveal chunk 3, etc. until all four chunk values were revealed. </w:t>
      </w:r>
      <w:r w:rsidR="00F95801">
        <w:rPr>
          <w:noProof/>
        </w:rPr>
        <w:t xml:space="preserve">The </w:t>
      </w:r>
      <w:r>
        <w:rPr>
          <w:noProof/>
        </w:rPr>
        <w:t xml:space="preserve">four </w:t>
      </w:r>
      <w:r w:rsidR="00F95801">
        <w:rPr>
          <w:noProof/>
        </w:rPr>
        <w:t xml:space="preserve">chunk values were then combined to form a candidate password, </w:t>
      </w:r>
      <w:r>
        <w:rPr>
          <w:noProof/>
        </w:rPr>
        <w:t xml:space="preserve">which was submitted to </w:t>
      </w:r>
      <w:r w:rsidR="00443E5D">
        <w:rPr>
          <w:noProof/>
        </w:rPr>
        <w:t>the PasswordDB system in order to retrieve the flag</w:t>
      </w:r>
      <w:r w:rsidR="00F814F2">
        <w:rPr>
          <w:noProof/>
        </w:rPr>
        <w:t xml:space="preserve"> (see Figure </w:t>
      </w:r>
      <w:r w:rsidR="00762BB6">
        <w:rPr>
          <w:noProof/>
        </w:rPr>
        <w:t>1</w:t>
      </w:r>
      <w:r w:rsidR="00F814F2">
        <w:rPr>
          <w:noProof/>
        </w:rPr>
        <w:t xml:space="preserve">). </w:t>
      </w:r>
    </w:p>
    <w:p w14:paraId="2915A1A0" w14:textId="64D16E77" w:rsidR="00FC71A2" w:rsidRDefault="00FC71A2" w:rsidP="00E61582">
      <w:pPr>
        <w:rPr>
          <w:noProof/>
        </w:rPr>
      </w:pPr>
      <w:r>
        <w:rPr>
          <w:noProof/>
        </w:rPr>
        <w:t xml:space="preserve">Figure </w:t>
      </w:r>
      <w:r w:rsidR="007051DE">
        <w:rPr>
          <w:noProof/>
        </w:rPr>
        <w:t>1</w:t>
      </w:r>
      <w:r>
        <w:rPr>
          <w:noProof/>
        </w:rPr>
        <w:t xml:space="preserve">: </w:t>
      </w:r>
      <w:r w:rsidR="00F814F2">
        <w:rPr>
          <w:noProof/>
        </w:rPr>
        <w:t>Brute-</w:t>
      </w:r>
      <w:r w:rsidR="00BD0454">
        <w:rPr>
          <w:noProof/>
        </w:rPr>
        <w:t>F</w:t>
      </w:r>
      <w:r w:rsidR="00F814F2">
        <w:rPr>
          <w:noProof/>
        </w:rPr>
        <w:t>orce Mechanism (</w:t>
      </w:r>
      <w:r w:rsidR="006C0365">
        <w:rPr>
          <w:noProof/>
        </w:rPr>
        <w:t>snippet for chunk 1)</w:t>
      </w:r>
    </w:p>
    <w:p w14:paraId="216B2B2F" w14:textId="533BE369" w:rsidR="00E61582" w:rsidRPr="00F241BC" w:rsidRDefault="00FC71A2" w:rsidP="00E61582"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B9022DD" wp14:editId="18E2D6B6">
            <wp:extent cx="5071593" cy="3793402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591" cy="383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36A">
        <w:rPr>
          <w:noProof/>
        </w:rPr>
        <w:t xml:space="preserve"> </w:t>
      </w:r>
      <w:r w:rsidR="00E61582">
        <w:fldChar w:fldCharType="end"/>
      </w:r>
    </w:p>
    <w:p w14:paraId="1442E669" w14:textId="77777777" w:rsidR="00F241BC" w:rsidRPr="00F241BC" w:rsidRDefault="00F241BC" w:rsidP="00F241BC"/>
    <w:sectPr w:rsidR="00F241BC" w:rsidRPr="00F241BC" w:rsidSect="008C4BF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C2A84" w14:textId="77777777" w:rsidR="005F29CA" w:rsidRDefault="005F29CA">
      <w:r>
        <w:separator/>
      </w:r>
    </w:p>
  </w:endnote>
  <w:endnote w:type="continuationSeparator" w:id="0">
    <w:p w14:paraId="0F9CBABE" w14:textId="77777777" w:rsidR="005F29CA" w:rsidRDefault="005F2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2EFE5" w14:textId="77777777" w:rsidR="00142490" w:rsidRDefault="001424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92FAE" w14:textId="77777777" w:rsidR="00142490" w:rsidRDefault="001424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05EF3" w14:textId="77777777" w:rsidR="008C4BF2" w:rsidRPr="00142490" w:rsidRDefault="008C4BF2" w:rsidP="008C4BF2">
    <w:pPr>
      <w:pStyle w:val="Footer"/>
      <w:spacing w:after="0"/>
      <w:ind w:left="-720"/>
      <w:rPr>
        <w:color w:val="404040" w:themeColor="text1" w:themeTint="BF"/>
        <w:spacing w:val="2"/>
      </w:rPr>
    </w:pPr>
  </w:p>
  <w:p w14:paraId="02677728" w14:textId="77777777" w:rsidR="004F47A3" w:rsidRPr="00142490" w:rsidRDefault="001E60DC" w:rsidP="008C4BF2">
    <w:pPr>
      <w:pStyle w:val="Footer"/>
      <w:spacing w:after="0"/>
      <w:ind w:left="-720"/>
      <w:rPr>
        <w:color w:val="404040" w:themeColor="text1" w:themeTint="BF"/>
        <w:spacing w:val="2"/>
      </w:rPr>
    </w:pPr>
    <w:r w:rsidRPr="00142490">
      <w:rPr>
        <w:color w:val="404040" w:themeColor="text1" w:themeTint="BF"/>
        <w:spacing w:val="2"/>
      </w:rPr>
      <w:t>School of Information</w:t>
    </w:r>
    <w:r w:rsidR="00F24D1D" w:rsidRPr="00142490">
      <w:rPr>
        <w:color w:val="404040" w:themeColor="text1" w:themeTint="BF"/>
        <w:spacing w:val="2"/>
      </w:rPr>
      <w:t xml:space="preserve">, </w:t>
    </w:r>
    <w:r w:rsidRPr="00142490">
      <w:rPr>
        <w:rStyle w:val="HeaderChar"/>
        <w:color w:val="404040" w:themeColor="text1" w:themeTint="BF"/>
        <w:spacing w:val="2"/>
      </w:rPr>
      <w:t>UNIVERSITY OF CA</w:t>
    </w:r>
    <w:r w:rsidRPr="00142490">
      <w:rPr>
        <w:color w:val="404040" w:themeColor="text1" w:themeTint="BF"/>
        <w:spacing w:val="2"/>
      </w:rPr>
      <w:t>lifornia</w:t>
    </w:r>
  </w:p>
  <w:p w14:paraId="5652FC24" w14:textId="77777777" w:rsidR="001E60DC" w:rsidRPr="00142490" w:rsidRDefault="001E60DC" w:rsidP="008C4BF2">
    <w:pPr>
      <w:pStyle w:val="Footer"/>
      <w:spacing w:after="0"/>
      <w:ind w:left="-720"/>
      <w:rPr>
        <w:color w:val="404040" w:themeColor="text1" w:themeTint="BF"/>
        <w:spacing w:val="2"/>
      </w:rPr>
    </w:pPr>
    <w:r w:rsidRPr="00142490">
      <w:rPr>
        <w:color w:val="404040" w:themeColor="text1" w:themeTint="BF"/>
        <w:spacing w:val="2"/>
      </w:rPr>
      <w:t>102 South Hall #4600</w:t>
    </w:r>
    <w:r w:rsidR="00F24D1D" w:rsidRPr="00142490">
      <w:rPr>
        <w:color w:val="404040" w:themeColor="text1" w:themeTint="BF"/>
        <w:spacing w:val="2"/>
      </w:rPr>
      <w:t xml:space="preserve">, </w:t>
    </w:r>
    <w:r w:rsidRPr="00142490">
      <w:rPr>
        <w:color w:val="404040" w:themeColor="text1" w:themeTint="BF"/>
        <w:spacing w:val="2"/>
      </w:rPr>
      <w:t>Berkeley, CA 94720-4600</w:t>
    </w:r>
  </w:p>
  <w:p w14:paraId="489FDD47" w14:textId="77777777" w:rsidR="004F47A3" w:rsidRPr="00142490" w:rsidRDefault="001E60DC" w:rsidP="008C4BF2">
    <w:pPr>
      <w:pStyle w:val="Footer"/>
      <w:spacing w:after="0"/>
      <w:ind w:left="-720"/>
      <w:rPr>
        <w:color w:val="404040" w:themeColor="text1" w:themeTint="BF"/>
        <w:spacing w:val="2"/>
      </w:rPr>
    </w:pPr>
    <w:r w:rsidRPr="00142490">
      <w:rPr>
        <w:color w:val="404040" w:themeColor="text1" w:themeTint="BF"/>
        <w:spacing w:val="2"/>
      </w:rPr>
      <w:t>Ph  510.642.1464</w:t>
    </w:r>
    <w:r w:rsidR="00F24D1D" w:rsidRPr="00142490">
      <w:rPr>
        <w:color w:val="404040" w:themeColor="text1" w:themeTint="BF"/>
        <w:spacing w:val="2"/>
      </w:rPr>
      <w:t xml:space="preserve">    </w:t>
    </w:r>
    <w:r w:rsidRPr="00142490">
      <w:rPr>
        <w:color w:val="404040" w:themeColor="text1" w:themeTint="BF"/>
        <w:spacing w:val="2"/>
      </w:rPr>
      <w:t>Fax  510.642.5814</w:t>
    </w:r>
  </w:p>
  <w:p w14:paraId="37F8C25D" w14:textId="77777777" w:rsidR="00CA20DB" w:rsidRPr="00142490" w:rsidRDefault="001E60DC" w:rsidP="008C4BF2">
    <w:pPr>
      <w:pStyle w:val="Footer"/>
      <w:spacing w:after="0"/>
      <w:ind w:left="-720"/>
      <w:rPr>
        <w:color w:val="404040" w:themeColor="text1" w:themeTint="BF"/>
        <w:spacing w:val="2"/>
      </w:rPr>
    </w:pPr>
    <w:r w:rsidRPr="00142490">
      <w:rPr>
        <w:color w:val="404040" w:themeColor="text1" w:themeTint="BF"/>
        <w:spacing w:val="2"/>
      </w:rPr>
      <w:t>ischool.berkeley.edu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D3D1A" w14:textId="77777777" w:rsidR="005F29CA" w:rsidRDefault="005F29CA">
      <w:r>
        <w:separator/>
      </w:r>
    </w:p>
  </w:footnote>
  <w:footnote w:type="continuationSeparator" w:id="0">
    <w:p w14:paraId="621BCD17" w14:textId="77777777" w:rsidR="005F29CA" w:rsidRDefault="005F29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C36AD" w14:textId="77777777" w:rsidR="00142490" w:rsidRDefault="001424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9E519" w14:textId="77777777" w:rsidR="00142490" w:rsidRDefault="001424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E9BEF" w14:textId="77777777" w:rsidR="00FB2A92" w:rsidRDefault="00EE76D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0" allowOverlap="1" wp14:anchorId="5CBFD135" wp14:editId="45C9B2EC">
          <wp:simplePos x="0" y="0"/>
          <wp:positionH relativeFrom="page">
            <wp:posOffset>457200</wp:posOffset>
          </wp:positionH>
          <wp:positionV relativeFrom="page">
            <wp:posOffset>458724</wp:posOffset>
          </wp:positionV>
          <wp:extent cx="3227832" cy="630936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jhenke\Documents\logos\stationery\logo-for-stationery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227832" cy="6309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4F640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4F4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0A011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6659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6F2903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4673D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1434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36AF5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3057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2028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8718336">
    <w:abstractNumId w:val="9"/>
  </w:num>
  <w:num w:numId="2" w16cid:durableId="279606246">
    <w:abstractNumId w:val="7"/>
  </w:num>
  <w:num w:numId="3" w16cid:durableId="1939483425">
    <w:abstractNumId w:val="6"/>
  </w:num>
  <w:num w:numId="4" w16cid:durableId="752311798">
    <w:abstractNumId w:val="5"/>
  </w:num>
  <w:num w:numId="5" w16cid:durableId="373896119">
    <w:abstractNumId w:val="4"/>
  </w:num>
  <w:num w:numId="6" w16cid:durableId="1419138642">
    <w:abstractNumId w:val="8"/>
  </w:num>
  <w:num w:numId="7" w16cid:durableId="1830095296">
    <w:abstractNumId w:val="3"/>
  </w:num>
  <w:num w:numId="8" w16cid:durableId="1582527405">
    <w:abstractNumId w:val="2"/>
  </w:num>
  <w:num w:numId="9" w16cid:durableId="525947422">
    <w:abstractNumId w:val="1"/>
  </w:num>
  <w:num w:numId="10" w16cid:durableId="1501311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BC"/>
    <w:rsid w:val="00004610"/>
    <w:rsid w:val="000219AE"/>
    <w:rsid w:val="000368FE"/>
    <w:rsid w:val="00044381"/>
    <w:rsid w:val="000766EB"/>
    <w:rsid w:val="00077576"/>
    <w:rsid w:val="000C012A"/>
    <w:rsid w:val="0013162D"/>
    <w:rsid w:val="00137B18"/>
    <w:rsid w:val="00142490"/>
    <w:rsid w:val="001503B7"/>
    <w:rsid w:val="00173849"/>
    <w:rsid w:val="00182BB9"/>
    <w:rsid w:val="001938C3"/>
    <w:rsid w:val="001B4D34"/>
    <w:rsid w:val="001E3377"/>
    <w:rsid w:val="001E60DC"/>
    <w:rsid w:val="00207D09"/>
    <w:rsid w:val="0021449B"/>
    <w:rsid w:val="00234DCD"/>
    <w:rsid w:val="002429A9"/>
    <w:rsid w:val="0025665E"/>
    <w:rsid w:val="0027431A"/>
    <w:rsid w:val="0028149E"/>
    <w:rsid w:val="002B21DA"/>
    <w:rsid w:val="002E6419"/>
    <w:rsid w:val="00355142"/>
    <w:rsid w:val="0038218B"/>
    <w:rsid w:val="00382AF9"/>
    <w:rsid w:val="003A388F"/>
    <w:rsid w:val="003E06FD"/>
    <w:rsid w:val="003E4E38"/>
    <w:rsid w:val="004063F7"/>
    <w:rsid w:val="00406688"/>
    <w:rsid w:val="004218CA"/>
    <w:rsid w:val="0043012F"/>
    <w:rsid w:val="00432687"/>
    <w:rsid w:val="00443E5D"/>
    <w:rsid w:val="00462C43"/>
    <w:rsid w:val="00481D29"/>
    <w:rsid w:val="0049727A"/>
    <w:rsid w:val="004A51BA"/>
    <w:rsid w:val="004D1D5C"/>
    <w:rsid w:val="004F47A3"/>
    <w:rsid w:val="00524A5F"/>
    <w:rsid w:val="005279D0"/>
    <w:rsid w:val="00537AC1"/>
    <w:rsid w:val="0054203E"/>
    <w:rsid w:val="0054383E"/>
    <w:rsid w:val="005978F1"/>
    <w:rsid w:val="005A0316"/>
    <w:rsid w:val="005B4504"/>
    <w:rsid w:val="005E0042"/>
    <w:rsid w:val="005F29CA"/>
    <w:rsid w:val="005F66AD"/>
    <w:rsid w:val="00631BCA"/>
    <w:rsid w:val="006621B0"/>
    <w:rsid w:val="00663D83"/>
    <w:rsid w:val="006669CF"/>
    <w:rsid w:val="006B0DFC"/>
    <w:rsid w:val="006C0365"/>
    <w:rsid w:val="006C3801"/>
    <w:rsid w:val="006C6A94"/>
    <w:rsid w:val="00700AF0"/>
    <w:rsid w:val="007051DE"/>
    <w:rsid w:val="00706260"/>
    <w:rsid w:val="0072015D"/>
    <w:rsid w:val="0073278E"/>
    <w:rsid w:val="007407E6"/>
    <w:rsid w:val="00762BB6"/>
    <w:rsid w:val="00765EB6"/>
    <w:rsid w:val="00771A57"/>
    <w:rsid w:val="00776CF1"/>
    <w:rsid w:val="007B0D20"/>
    <w:rsid w:val="007F2B34"/>
    <w:rsid w:val="00800879"/>
    <w:rsid w:val="00803D97"/>
    <w:rsid w:val="008152FE"/>
    <w:rsid w:val="008359C0"/>
    <w:rsid w:val="00853094"/>
    <w:rsid w:val="0087059F"/>
    <w:rsid w:val="0088412E"/>
    <w:rsid w:val="00887192"/>
    <w:rsid w:val="008C4BF2"/>
    <w:rsid w:val="008E36F5"/>
    <w:rsid w:val="009041A3"/>
    <w:rsid w:val="00920F58"/>
    <w:rsid w:val="00927082"/>
    <w:rsid w:val="00944EC4"/>
    <w:rsid w:val="00956E60"/>
    <w:rsid w:val="0099316F"/>
    <w:rsid w:val="00993AD0"/>
    <w:rsid w:val="009B7DF4"/>
    <w:rsid w:val="009E793D"/>
    <w:rsid w:val="009F2CEA"/>
    <w:rsid w:val="009F7370"/>
    <w:rsid w:val="00A16B4E"/>
    <w:rsid w:val="00A22013"/>
    <w:rsid w:val="00A45102"/>
    <w:rsid w:val="00A5799D"/>
    <w:rsid w:val="00A65B4B"/>
    <w:rsid w:val="00A71E88"/>
    <w:rsid w:val="00A834E1"/>
    <w:rsid w:val="00B3155B"/>
    <w:rsid w:val="00B34AE6"/>
    <w:rsid w:val="00B432CF"/>
    <w:rsid w:val="00B54658"/>
    <w:rsid w:val="00B64630"/>
    <w:rsid w:val="00BA47A4"/>
    <w:rsid w:val="00BD0454"/>
    <w:rsid w:val="00BD3621"/>
    <w:rsid w:val="00BE038B"/>
    <w:rsid w:val="00BE328C"/>
    <w:rsid w:val="00BE5B12"/>
    <w:rsid w:val="00C17083"/>
    <w:rsid w:val="00C43832"/>
    <w:rsid w:val="00C511C8"/>
    <w:rsid w:val="00C63DE6"/>
    <w:rsid w:val="00CA20DB"/>
    <w:rsid w:val="00CA3781"/>
    <w:rsid w:val="00CC20AA"/>
    <w:rsid w:val="00CD1798"/>
    <w:rsid w:val="00CF40AD"/>
    <w:rsid w:val="00CF4C01"/>
    <w:rsid w:val="00D00721"/>
    <w:rsid w:val="00D06265"/>
    <w:rsid w:val="00D13AA6"/>
    <w:rsid w:val="00D560EB"/>
    <w:rsid w:val="00D56563"/>
    <w:rsid w:val="00D85F13"/>
    <w:rsid w:val="00D94FAB"/>
    <w:rsid w:val="00DA5178"/>
    <w:rsid w:val="00DD3A01"/>
    <w:rsid w:val="00DD750E"/>
    <w:rsid w:val="00DE2BE2"/>
    <w:rsid w:val="00E30078"/>
    <w:rsid w:val="00E401DA"/>
    <w:rsid w:val="00E61255"/>
    <w:rsid w:val="00E61582"/>
    <w:rsid w:val="00E87FDC"/>
    <w:rsid w:val="00EA036A"/>
    <w:rsid w:val="00EA7F0B"/>
    <w:rsid w:val="00EB6603"/>
    <w:rsid w:val="00EC2F0F"/>
    <w:rsid w:val="00ED5276"/>
    <w:rsid w:val="00EE2F1B"/>
    <w:rsid w:val="00EE439F"/>
    <w:rsid w:val="00EE76D1"/>
    <w:rsid w:val="00F00FE3"/>
    <w:rsid w:val="00F17142"/>
    <w:rsid w:val="00F241BC"/>
    <w:rsid w:val="00F24D1D"/>
    <w:rsid w:val="00F26F9C"/>
    <w:rsid w:val="00F35472"/>
    <w:rsid w:val="00F37D94"/>
    <w:rsid w:val="00F46EE4"/>
    <w:rsid w:val="00F53EA0"/>
    <w:rsid w:val="00F679E5"/>
    <w:rsid w:val="00F814F2"/>
    <w:rsid w:val="00F83F68"/>
    <w:rsid w:val="00F95801"/>
    <w:rsid w:val="00FB2A92"/>
    <w:rsid w:val="00FB751A"/>
    <w:rsid w:val="00FC618A"/>
    <w:rsid w:val="00FC71A2"/>
    <w:rsid w:val="00FD0D6B"/>
    <w:rsid w:val="00FD76F0"/>
    <w:rsid w:val="00FF0A17"/>
    <w:rsid w:val="00FF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0D4543"/>
  <w15:docId w15:val="{03A008AC-03E8-794C-BA89-1C370774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6F0"/>
    <w:pPr>
      <w:spacing w:before="180" w:after="180"/>
    </w:pPr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qFormat/>
    <w:rsid w:val="00004610"/>
    <w:pPr>
      <w:keepNext/>
      <w:spacing w:after="60"/>
      <w:outlineLvl w:val="0"/>
    </w:pPr>
    <w:rPr>
      <w:rFonts w:ascii="Verdana" w:hAnsi="Verdan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04610"/>
    <w:pPr>
      <w:keepNext/>
      <w:spacing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04610"/>
    <w:pPr>
      <w:keepNext/>
      <w:spacing w:after="60"/>
      <w:outlineLvl w:val="2"/>
    </w:pPr>
    <w:rPr>
      <w:rFonts w:ascii="Verdana" w:hAnsi="Verdana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612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6125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6125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6125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6125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6125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Footer"/>
    <w:link w:val="HeaderChar"/>
    <w:rsid w:val="00004610"/>
  </w:style>
  <w:style w:type="paragraph" w:styleId="Footer">
    <w:name w:val="footer"/>
    <w:basedOn w:val="Normal"/>
    <w:link w:val="FooterChar"/>
    <w:rsid w:val="00004610"/>
    <w:pPr>
      <w:tabs>
        <w:tab w:val="center" w:pos="4320"/>
        <w:tab w:val="right" w:pos="8640"/>
      </w:tabs>
      <w:spacing w:before="80" w:after="80"/>
    </w:pPr>
    <w:rPr>
      <w:rFonts w:ascii="Verdana" w:hAnsi="Verdana" w:cs="Arial"/>
      <w:caps/>
      <w:color w:val="333333"/>
      <w:sz w:val="12"/>
      <w:szCs w:val="12"/>
    </w:rPr>
  </w:style>
  <w:style w:type="character" w:customStyle="1" w:styleId="FooterChar">
    <w:name w:val="Footer Char"/>
    <w:basedOn w:val="DefaultParagraphFont"/>
    <w:link w:val="Footer"/>
    <w:rsid w:val="00004610"/>
    <w:rPr>
      <w:rFonts w:ascii="Verdana" w:hAnsi="Verdana" w:cs="Arial"/>
      <w:caps/>
      <w:color w:val="333333"/>
      <w:sz w:val="12"/>
      <w:szCs w:val="12"/>
      <w:lang w:val="en-US" w:eastAsia="en-US" w:bidi="ar-SA"/>
    </w:rPr>
  </w:style>
  <w:style w:type="character" w:customStyle="1" w:styleId="HeaderChar">
    <w:name w:val="Header Char"/>
    <w:basedOn w:val="FooterChar"/>
    <w:link w:val="Header"/>
    <w:rsid w:val="00004610"/>
    <w:rPr>
      <w:rFonts w:ascii="Verdana" w:hAnsi="Verdana" w:cs="Arial"/>
      <w:caps/>
      <w:color w:val="333333"/>
      <w:sz w:val="12"/>
      <w:szCs w:val="12"/>
      <w:lang w:val="en-US" w:eastAsia="en-US" w:bidi="ar-SA"/>
    </w:rPr>
  </w:style>
  <w:style w:type="paragraph" w:styleId="BalloonText">
    <w:name w:val="Balloon Text"/>
    <w:basedOn w:val="Normal"/>
    <w:link w:val="BalloonTextChar"/>
    <w:rsid w:val="0088412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412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E61255"/>
  </w:style>
  <w:style w:type="paragraph" w:styleId="BlockText">
    <w:name w:val="Block Text"/>
    <w:basedOn w:val="Normal"/>
    <w:rsid w:val="00E6125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rsid w:val="00E6125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61255"/>
    <w:rPr>
      <w:rFonts w:ascii="Garamond" w:hAnsi="Garamond"/>
      <w:sz w:val="24"/>
      <w:szCs w:val="24"/>
    </w:rPr>
  </w:style>
  <w:style w:type="paragraph" w:styleId="BodyText2">
    <w:name w:val="Body Text 2"/>
    <w:basedOn w:val="Normal"/>
    <w:link w:val="BodyText2Char"/>
    <w:rsid w:val="00E6125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E61255"/>
    <w:rPr>
      <w:rFonts w:ascii="Garamond" w:hAnsi="Garamond"/>
      <w:sz w:val="24"/>
      <w:szCs w:val="24"/>
    </w:rPr>
  </w:style>
  <w:style w:type="paragraph" w:styleId="BodyText3">
    <w:name w:val="Body Text 3"/>
    <w:basedOn w:val="Normal"/>
    <w:link w:val="BodyText3Char"/>
    <w:rsid w:val="00E6125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61255"/>
    <w:rPr>
      <w:rFonts w:ascii="Garamond" w:hAnsi="Garamond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E61255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E61255"/>
    <w:rPr>
      <w:rFonts w:ascii="Garamond" w:hAnsi="Garamond"/>
      <w:sz w:val="24"/>
      <w:szCs w:val="24"/>
    </w:rPr>
  </w:style>
  <w:style w:type="paragraph" w:styleId="BodyTextIndent">
    <w:name w:val="Body Text Indent"/>
    <w:basedOn w:val="Normal"/>
    <w:link w:val="BodyTextIndentChar"/>
    <w:rsid w:val="00E6125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E61255"/>
    <w:rPr>
      <w:rFonts w:ascii="Garamond" w:hAnsi="Garamond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rsid w:val="00E61255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E61255"/>
    <w:rPr>
      <w:rFonts w:ascii="Garamond" w:hAnsi="Garamond"/>
      <w:sz w:val="24"/>
      <w:szCs w:val="24"/>
    </w:rPr>
  </w:style>
  <w:style w:type="paragraph" w:styleId="BodyTextIndent2">
    <w:name w:val="Body Text Indent 2"/>
    <w:basedOn w:val="Normal"/>
    <w:link w:val="BodyTextIndent2Char"/>
    <w:rsid w:val="00E6125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E61255"/>
    <w:rPr>
      <w:rFonts w:ascii="Garamond" w:hAnsi="Garamond"/>
      <w:sz w:val="24"/>
      <w:szCs w:val="24"/>
    </w:rPr>
  </w:style>
  <w:style w:type="paragraph" w:styleId="BodyTextIndent3">
    <w:name w:val="Body Text Indent 3"/>
    <w:basedOn w:val="Normal"/>
    <w:link w:val="BodyTextIndent3Char"/>
    <w:rsid w:val="00E6125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61255"/>
    <w:rPr>
      <w:rFonts w:ascii="Garamond" w:hAnsi="Garamond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61255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rsid w:val="00E6125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rsid w:val="00E61255"/>
    <w:rPr>
      <w:rFonts w:ascii="Garamond" w:hAnsi="Garamond"/>
      <w:sz w:val="24"/>
      <w:szCs w:val="24"/>
    </w:rPr>
  </w:style>
  <w:style w:type="paragraph" w:styleId="CommentText">
    <w:name w:val="annotation text"/>
    <w:basedOn w:val="Normal"/>
    <w:link w:val="CommentTextChar"/>
    <w:rsid w:val="00E612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61255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rsid w:val="00E612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61255"/>
    <w:rPr>
      <w:rFonts w:ascii="Garamond" w:hAnsi="Garamond"/>
      <w:b/>
      <w:bCs/>
    </w:rPr>
  </w:style>
  <w:style w:type="paragraph" w:styleId="Date">
    <w:name w:val="Date"/>
    <w:basedOn w:val="Normal"/>
    <w:next w:val="Normal"/>
    <w:link w:val="DateChar"/>
    <w:rsid w:val="00E61255"/>
  </w:style>
  <w:style w:type="character" w:customStyle="1" w:styleId="DateChar">
    <w:name w:val="Date Char"/>
    <w:basedOn w:val="DefaultParagraphFont"/>
    <w:link w:val="Date"/>
    <w:rsid w:val="00E61255"/>
    <w:rPr>
      <w:rFonts w:ascii="Garamond" w:hAnsi="Garamond"/>
      <w:sz w:val="24"/>
      <w:szCs w:val="24"/>
    </w:rPr>
  </w:style>
  <w:style w:type="paragraph" w:styleId="DocumentMap">
    <w:name w:val="Document Map"/>
    <w:basedOn w:val="Normal"/>
    <w:link w:val="DocumentMapChar"/>
    <w:rsid w:val="00E6125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61255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rsid w:val="00E6125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rsid w:val="00E61255"/>
    <w:rPr>
      <w:rFonts w:ascii="Garamond" w:hAnsi="Garamond"/>
      <w:sz w:val="24"/>
      <w:szCs w:val="24"/>
    </w:rPr>
  </w:style>
  <w:style w:type="paragraph" w:styleId="EndnoteText">
    <w:name w:val="endnote text"/>
    <w:basedOn w:val="Normal"/>
    <w:link w:val="EndnoteTextChar"/>
    <w:rsid w:val="00E6125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61255"/>
    <w:rPr>
      <w:rFonts w:ascii="Garamond" w:hAnsi="Garamond"/>
    </w:rPr>
  </w:style>
  <w:style w:type="paragraph" w:styleId="EnvelopeAddress">
    <w:name w:val="envelope address"/>
    <w:basedOn w:val="Normal"/>
    <w:rsid w:val="00E6125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rsid w:val="00E6125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rsid w:val="00E6125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61255"/>
    <w:rPr>
      <w:rFonts w:ascii="Garamond" w:hAnsi="Garamond"/>
    </w:rPr>
  </w:style>
  <w:style w:type="character" w:customStyle="1" w:styleId="Heading4Char">
    <w:name w:val="Heading 4 Char"/>
    <w:basedOn w:val="DefaultParagraphFont"/>
    <w:link w:val="Heading4"/>
    <w:semiHidden/>
    <w:rsid w:val="00E6125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E612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E6125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E6125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6125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E612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TMLAddress">
    <w:name w:val="HTML Address"/>
    <w:basedOn w:val="Normal"/>
    <w:link w:val="HTMLAddressChar"/>
    <w:rsid w:val="00E6125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E61255"/>
    <w:rPr>
      <w:rFonts w:ascii="Garamond" w:hAnsi="Garamond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rsid w:val="00E6125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61255"/>
    <w:rPr>
      <w:rFonts w:ascii="Consolas" w:hAnsi="Consolas"/>
    </w:rPr>
  </w:style>
  <w:style w:type="paragraph" w:styleId="Index1">
    <w:name w:val="index 1"/>
    <w:basedOn w:val="Normal"/>
    <w:next w:val="Normal"/>
    <w:autoRedefine/>
    <w:rsid w:val="00E61255"/>
    <w:pPr>
      <w:spacing w:before="0" w:after="0"/>
      <w:ind w:left="240" w:hanging="240"/>
    </w:pPr>
  </w:style>
  <w:style w:type="paragraph" w:styleId="Index2">
    <w:name w:val="index 2"/>
    <w:basedOn w:val="Normal"/>
    <w:next w:val="Normal"/>
    <w:autoRedefine/>
    <w:rsid w:val="00E61255"/>
    <w:pPr>
      <w:spacing w:before="0" w:after="0"/>
      <w:ind w:left="480" w:hanging="240"/>
    </w:pPr>
  </w:style>
  <w:style w:type="paragraph" w:styleId="Index3">
    <w:name w:val="index 3"/>
    <w:basedOn w:val="Normal"/>
    <w:next w:val="Normal"/>
    <w:autoRedefine/>
    <w:rsid w:val="00E61255"/>
    <w:pPr>
      <w:spacing w:before="0" w:after="0"/>
      <w:ind w:left="720" w:hanging="240"/>
    </w:pPr>
  </w:style>
  <w:style w:type="paragraph" w:styleId="Index4">
    <w:name w:val="index 4"/>
    <w:basedOn w:val="Normal"/>
    <w:next w:val="Normal"/>
    <w:autoRedefine/>
    <w:rsid w:val="00E61255"/>
    <w:pPr>
      <w:spacing w:before="0" w:after="0"/>
      <w:ind w:left="960" w:hanging="240"/>
    </w:pPr>
  </w:style>
  <w:style w:type="paragraph" w:styleId="Index5">
    <w:name w:val="index 5"/>
    <w:basedOn w:val="Normal"/>
    <w:next w:val="Normal"/>
    <w:autoRedefine/>
    <w:rsid w:val="00E61255"/>
    <w:pPr>
      <w:spacing w:before="0" w:after="0"/>
      <w:ind w:left="1200" w:hanging="240"/>
    </w:pPr>
  </w:style>
  <w:style w:type="paragraph" w:styleId="Index6">
    <w:name w:val="index 6"/>
    <w:basedOn w:val="Normal"/>
    <w:next w:val="Normal"/>
    <w:autoRedefine/>
    <w:rsid w:val="00E61255"/>
    <w:pPr>
      <w:spacing w:before="0" w:after="0"/>
      <w:ind w:left="1440" w:hanging="240"/>
    </w:pPr>
  </w:style>
  <w:style w:type="paragraph" w:styleId="Index7">
    <w:name w:val="index 7"/>
    <w:basedOn w:val="Normal"/>
    <w:next w:val="Normal"/>
    <w:autoRedefine/>
    <w:rsid w:val="00E61255"/>
    <w:pPr>
      <w:spacing w:before="0" w:after="0"/>
      <w:ind w:left="1680" w:hanging="240"/>
    </w:pPr>
  </w:style>
  <w:style w:type="paragraph" w:styleId="Index8">
    <w:name w:val="index 8"/>
    <w:basedOn w:val="Normal"/>
    <w:next w:val="Normal"/>
    <w:autoRedefine/>
    <w:rsid w:val="00E61255"/>
    <w:pPr>
      <w:spacing w:before="0" w:after="0"/>
      <w:ind w:left="1920" w:hanging="240"/>
    </w:pPr>
  </w:style>
  <w:style w:type="paragraph" w:styleId="Index9">
    <w:name w:val="index 9"/>
    <w:basedOn w:val="Normal"/>
    <w:next w:val="Normal"/>
    <w:autoRedefine/>
    <w:rsid w:val="00E61255"/>
    <w:pPr>
      <w:spacing w:before="0" w:after="0"/>
      <w:ind w:left="2160" w:hanging="240"/>
    </w:pPr>
  </w:style>
  <w:style w:type="paragraph" w:styleId="IndexHeading">
    <w:name w:val="index heading"/>
    <w:basedOn w:val="Normal"/>
    <w:next w:val="Index1"/>
    <w:rsid w:val="00E61255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25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255"/>
    <w:rPr>
      <w:rFonts w:ascii="Garamond" w:hAnsi="Garamond"/>
      <w:b/>
      <w:bCs/>
      <w:i/>
      <w:iCs/>
      <w:color w:val="4F81BD" w:themeColor="accent1"/>
      <w:sz w:val="24"/>
      <w:szCs w:val="24"/>
    </w:rPr>
  </w:style>
  <w:style w:type="paragraph" w:styleId="List">
    <w:name w:val="List"/>
    <w:basedOn w:val="Normal"/>
    <w:rsid w:val="00E61255"/>
    <w:pPr>
      <w:ind w:left="360" w:hanging="360"/>
      <w:contextualSpacing/>
    </w:pPr>
  </w:style>
  <w:style w:type="paragraph" w:styleId="List2">
    <w:name w:val="List 2"/>
    <w:basedOn w:val="Normal"/>
    <w:rsid w:val="00E61255"/>
    <w:pPr>
      <w:ind w:left="720" w:hanging="360"/>
      <w:contextualSpacing/>
    </w:pPr>
  </w:style>
  <w:style w:type="paragraph" w:styleId="List3">
    <w:name w:val="List 3"/>
    <w:basedOn w:val="Normal"/>
    <w:rsid w:val="00E61255"/>
    <w:pPr>
      <w:ind w:left="1080" w:hanging="360"/>
      <w:contextualSpacing/>
    </w:pPr>
  </w:style>
  <w:style w:type="paragraph" w:styleId="List4">
    <w:name w:val="List 4"/>
    <w:basedOn w:val="Normal"/>
    <w:rsid w:val="00E61255"/>
    <w:pPr>
      <w:ind w:left="1440" w:hanging="360"/>
      <w:contextualSpacing/>
    </w:pPr>
  </w:style>
  <w:style w:type="paragraph" w:styleId="List5">
    <w:name w:val="List 5"/>
    <w:basedOn w:val="Normal"/>
    <w:rsid w:val="00E61255"/>
    <w:pPr>
      <w:ind w:left="1800" w:hanging="360"/>
      <w:contextualSpacing/>
    </w:pPr>
  </w:style>
  <w:style w:type="paragraph" w:styleId="ListBullet">
    <w:name w:val="List Bullet"/>
    <w:basedOn w:val="Normal"/>
    <w:rsid w:val="00E61255"/>
    <w:pPr>
      <w:numPr>
        <w:numId w:val="1"/>
      </w:numPr>
      <w:contextualSpacing/>
    </w:pPr>
  </w:style>
  <w:style w:type="paragraph" w:styleId="ListBullet2">
    <w:name w:val="List Bullet 2"/>
    <w:basedOn w:val="Normal"/>
    <w:rsid w:val="00E61255"/>
    <w:pPr>
      <w:numPr>
        <w:numId w:val="2"/>
      </w:numPr>
      <w:contextualSpacing/>
    </w:pPr>
  </w:style>
  <w:style w:type="paragraph" w:styleId="ListBullet3">
    <w:name w:val="List Bullet 3"/>
    <w:basedOn w:val="Normal"/>
    <w:rsid w:val="00E61255"/>
    <w:pPr>
      <w:numPr>
        <w:numId w:val="3"/>
      </w:numPr>
      <w:contextualSpacing/>
    </w:pPr>
  </w:style>
  <w:style w:type="paragraph" w:styleId="ListBullet4">
    <w:name w:val="List Bullet 4"/>
    <w:basedOn w:val="Normal"/>
    <w:rsid w:val="00E61255"/>
    <w:pPr>
      <w:numPr>
        <w:numId w:val="4"/>
      </w:numPr>
      <w:contextualSpacing/>
    </w:pPr>
  </w:style>
  <w:style w:type="paragraph" w:styleId="ListBullet5">
    <w:name w:val="List Bullet 5"/>
    <w:basedOn w:val="Normal"/>
    <w:rsid w:val="00E61255"/>
    <w:pPr>
      <w:numPr>
        <w:numId w:val="5"/>
      </w:numPr>
      <w:contextualSpacing/>
    </w:pPr>
  </w:style>
  <w:style w:type="paragraph" w:styleId="ListContinue">
    <w:name w:val="List Continue"/>
    <w:basedOn w:val="Normal"/>
    <w:rsid w:val="00E61255"/>
    <w:pPr>
      <w:spacing w:after="120"/>
      <w:ind w:left="360"/>
      <w:contextualSpacing/>
    </w:pPr>
  </w:style>
  <w:style w:type="paragraph" w:styleId="ListContinue2">
    <w:name w:val="List Continue 2"/>
    <w:basedOn w:val="Normal"/>
    <w:rsid w:val="00E61255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E61255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E61255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E61255"/>
    <w:pPr>
      <w:spacing w:after="120"/>
      <w:ind w:left="1800"/>
      <w:contextualSpacing/>
    </w:pPr>
  </w:style>
  <w:style w:type="paragraph" w:styleId="ListNumber">
    <w:name w:val="List Number"/>
    <w:basedOn w:val="Normal"/>
    <w:rsid w:val="00E61255"/>
    <w:pPr>
      <w:numPr>
        <w:numId w:val="6"/>
      </w:numPr>
      <w:contextualSpacing/>
    </w:pPr>
  </w:style>
  <w:style w:type="paragraph" w:styleId="ListNumber2">
    <w:name w:val="List Number 2"/>
    <w:basedOn w:val="Normal"/>
    <w:rsid w:val="00E61255"/>
    <w:pPr>
      <w:numPr>
        <w:numId w:val="7"/>
      </w:numPr>
      <w:contextualSpacing/>
    </w:pPr>
  </w:style>
  <w:style w:type="paragraph" w:styleId="ListNumber3">
    <w:name w:val="List Number 3"/>
    <w:basedOn w:val="Normal"/>
    <w:rsid w:val="00E61255"/>
    <w:pPr>
      <w:numPr>
        <w:numId w:val="8"/>
      </w:numPr>
      <w:contextualSpacing/>
    </w:pPr>
  </w:style>
  <w:style w:type="paragraph" w:styleId="ListNumber4">
    <w:name w:val="List Number 4"/>
    <w:basedOn w:val="Normal"/>
    <w:rsid w:val="00E61255"/>
    <w:pPr>
      <w:numPr>
        <w:numId w:val="9"/>
      </w:numPr>
      <w:contextualSpacing/>
    </w:pPr>
  </w:style>
  <w:style w:type="paragraph" w:styleId="ListNumber5">
    <w:name w:val="List Number 5"/>
    <w:basedOn w:val="Normal"/>
    <w:rsid w:val="00E6125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E61255"/>
    <w:pPr>
      <w:ind w:left="720"/>
      <w:contextualSpacing/>
    </w:pPr>
  </w:style>
  <w:style w:type="paragraph" w:styleId="MacroText">
    <w:name w:val="macro"/>
    <w:link w:val="MacroTextChar"/>
    <w:rsid w:val="00E6125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8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rsid w:val="00E61255"/>
    <w:rPr>
      <w:rFonts w:ascii="Consolas" w:hAnsi="Consolas"/>
    </w:rPr>
  </w:style>
  <w:style w:type="paragraph" w:styleId="MessageHeader">
    <w:name w:val="Message Header"/>
    <w:basedOn w:val="Normal"/>
    <w:link w:val="MessageHeaderChar"/>
    <w:rsid w:val="00E6125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rsid w:val="00E6125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E61255"/>
    <w:rPr>
      <w:rFonts w:ascii="Garamond" w:hAnsi="Garamond"/>
      <w:sz w:val="24"/>
      <w:szCs w:val="24"/>
    </w:rPr>
  </w:style>
  <w:style w:type="paragraph" w:styleId="NormalWeb">
    <w:name w:val="Normal (Web)"/>
    <w:basedOn w:val="Normal"/>
    <w:rsid w:val="00E61255"/>
    <w:rPr>
      <w:rFonts w:ascii="Times New Roman" w:hAnsi="Times New Roman"/>
    </w:rPr>
  </w:style>
  <w:style w:type="paragraph" w:styleId="NormalIndent">
    <w:name w:val="Normal Indent"/>
    <w:basedOn w:val="Normal"/>
    <w:rsid w:val="00E61255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E6125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rsid w:val="00E61255"/>
    <w:rPr>
      <w:rFonts w:ascii="Garamond" w:hAnsi="Garamond"/>
      <w:sz w:val="24"/>
      <w:szCs w:val="24"/>
    </w:rPr>
  </w:style>
  <w:style w:type="paragraph" w:styleId="PlainText">
    <w:name w:val="Plain Text"/>
    <w:basedOn w:val="Normal"/>
    <w:link w:val="PlainTextChar"/>
    <w:rsid w:val="00E6125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E61255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E6125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1255"/>
    <w:rPr>
      <w:rFonts w:ascii="Garamond" w:hAnsi="Garamond"/>
      <w:i/>
      <w:iCs/>
      <w:color w:val="000000" w:themeColor="text1"/>
      <w:sz w:val="24"/>
      <w:szCs w:val="24"/>
    </w:rPr>
  </w:style>
  <w:style w:type="paragraph" w:styleId="Salutation">
    <w:name w:val="Salutation"/>
    <w:basedOn w:val="Normal"/>
    <w:next w:val="Normal"/>
    <w:link w:val="SalutationChar"/>
    <w:rsid w:val="00E61255"/>
  </w:style>
  <w:style w:type="character" w:customStyle="1" w:styleId="SalutationChar">
    <w:name w:val="Salutation Char"/>
    <w:basedOn w:val="DefaultParagraphFont"/>
    <w:link w:val="Salutation"/>
    <w:rsid w:val="00E61255"/>
    <w:rPr>
      <w:rFonts w:ascii="Garamond" w:hAnsi="Garamond"/>
      <w:sz w:val="24"/>
      <w:szCs w:val="24"/>
    </w:rPr>
  </w:style>
  <w:style w:type="paragraph" w:styleId="Signature">
    <w:name w:val="Signature"/>
    <w:basedOn w:val="Normal"/>
    <w:link w:val="SignatureChar"/>
    <w:rsid w:val="00E6125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rsid w:val="00E61255"/>
    <w:rPr>
      <w:rFonts w:ascii="Garamond" w:hAnsi="Garamond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E612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612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rsid w:val="00E61255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rsid w:val="00E61255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6125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612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rsid w:val="00E6125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rsid w:val="00E61255"/>
    <w:pPr>
      <w:spacing w:after="100"/>
    </w:pPr>
  </w:style>
  <w:style w:type="paragraph" w:styleId="TOC2">
    <w:name w:val="toc 2"/>
    <w:basedOn w:val="Normal"/>
    <w:next w:val="Normal"/>
    <w:autoRedefine/>
    <w:rsid w:val="00E61255"/>
    <w:pPr>
      <w:spacing w:after="100"/>
      <w:ind w:left="240"/>
    </w:pPr>
  </w:style>
  <w:style w:type="paragraph" w:styleId="TOC3">
    <w:name w:val="toc 3"/>
    <w:basedOn w:val="Normal"/>
    <w:next w:val="Normal"/>
    <w:autoRedefine/>
    <w:rsid w:val="00E61255"/>
    <w:pPr>
      <w:spacing w:after="100"/>
      <w:ind w:left="480"/>
    </w:pPr>
  </w:style>
  <w:style w:type="paragraph" w:styleId="TOC4">
    <w:name w:val="toc 4"/>
    <w:basedOn w:val="Normal"/>
    <w:next w:val="Normal"/>
    <w:autoRedefine/>
    <w:rsid w:val="00E61255"/>
    <w:pPr>
      <w:spacing w:after="100"/>
      <w:ind w:left="720"/>
    </w:pPr>
  </w:style>
  <w:style w:type="paragraph" w:styleId="TOC5">
    <w:name w:val="toc 5"/>
    <w:basedOn w:val="Normal"/>
    <w:next w:val="Normal"/>
    <w:autoRedefine/>
    <w:rsid w:val="00E61255"/>
    <w:pPr>
      <w:spacing w:after="100"/>
      <w:ind w:left="960"/>
    </w:pPr>
  </w:style>
  <w:style w:type="paragraph" w:styleId="TOC6">
    <w:name w:val="toc 6"/>
    <w:basedOn w:val="Normal"/>
    <w:next w:val="Normal"/>
    <w:autoRedefine/>
    <w:rsid w:val="00E61255"/>
    <w:pPr>
      <w:spacing w:after="100"/>
      <w:ind w:left="1200"/>
    </w:pPr>
  </w:style>
  <w:style w:type="paragraph" w:styleId="TOC7">
    <w:name w:val="toc 7"/>
    <w:basedOn w:val="Normal"/>
    <w:next w:val="Normal"/>
    <w:autoRedefine/>
    <w:rsid w:val="00E61255"/>
    <w:pPr>
      <w:spacing w:after="100"/>
      <w:ind w:left="1440"/>
    </w:pPr>
  </w:style>
  <w:style w:type="paragraph" w:styleId="TOC8">
    <w:name w:val="toc 8"/>
    <w:basedOn w:val="Normal"/>
    <w:next w:val="Normal"/>
    <w:autoRedefine/>
    <w:rsid w:val="00E61255"/>
    <w:pPr>
      <w:spacing w:after="100"/>
      <w:ind w:left="1680"/>
    </w:pPr>
  </w:style>
  <w:style w:type="paragraph" w:styleId="TOC9">
    <w:name w:val="toc 9"/>
    <w:basedOn w:val="Normal"/>
    <w:next w:val="Normal"/>
    <w:autoRedefine/>
    <w:rsid w:val="00E61255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1255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5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scalissa/Desktop/W210/Berkeley%20Templates/berkeleyischool-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berkeleyischool-letterhead.dotx</Template>
  <TotalTime>276</TotalTime>
  <Pages>4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SIMS, UC Berkeley</Company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Jason Chow</cp:lastModifiedBy>
  <cp:revision>58</cp:revision>
  <cp:lastPrinted>2015-11-09T22:41:00Z</cp:lastPrinted>
  <dcterms:created xsi:type="dcterms:W3CDTF">2021-08-31T23:52:00Z</dcterms:created>
  <dcterms:modified xsi:type="dcterms:W3CDTF">2022-11-01T23:52:00Z</dcterms:modified>
</cp:coreProperties>
</file>